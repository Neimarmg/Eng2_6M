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FC04DA">
        <w:fldChar w:fldCharType="begin"/>
      </w:r>
      <w:r w:rsidR="00FC04DA">
        <w:instrText xml:space="preserve"> SUBJECT  \* MERGEFORMAT </w:instrText>
      </w:r>
      <w:r w:rsidR="00FC04DA">
        <w:fldChar w:fldCharType="separate"/>
      </w:r>
      <w:r w:rsidRPr="00527428">
        <w:t xml:space="preserve">E - Sistema para </w:t>
      </w:r>
      <w:r w:rsidR="00242B86" w:rsidRPr="00527428">
        <w:t>escritórios</w:t>
      </w:r>
      <w:r w:rsidR="00FB2E18" w:rsidRPr="00527428">
        <w:t>&gt;</w:t>
      </w:r>
      <w:r w:rsidR="00FC04DA">
        <w:fldChar w:fldCharType="end"/>
      </w:r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685AA7" w:rsidRPr="00364A89" w:rsidRDefault="00364A89" w:rsidP="00364A89">
      <w:pPr>
        <w:ind w:left="720"/>
      </w:pPr>
      <w:r w:rsidRPr="00364A89">
        <w:t>Desenvolver uma solução para sanar as dificuldades da empresa.</w:t>
      </w:r>
    </w:p>
    <w:p w:rsidR="00364A89" w:rsidRPr="00364A89" w:rsidRDefault="00364A89" w:rsidP="00364A89">
      <w:pPr>
        <w:ind w:left="720"/>
      </w:pP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  <w:r w:rsidRPr="00C3194D">
              <w:t>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setor de atendimento e o financeiro.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fechamento de caixa e fluxos de caixa.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A608F6">
            <w:pPr>
              <w:pStyle w:val="InfoBlue"/>
            </w:pPr>
            <w:r w:rsidRPr="00A608F6">
              <w:t>Mapear os processos de atendimento e financeiros e desenvolver um sist</w:t>
            </w:r>
            <w:r>
              <w:t>ema que sistematize essas duas áreas da empresa.</w:t>
            </w:r>
          </w:p>
        </w:tc>
      </w:tr>
    </w:tbl>
    <w:p w:rsidR="00685AA7" w:rsidRDefault="00685AA7">
      <w:pPr>
        <w:pStyle w:val="Ttulo2"/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2"/>
      <w:bookmarkEnd w:id="3"/>
      <w:bookmarkEnd w:id="4"/>
      <w:bookmarkEnd w:id="5"/>
      <w:bookmarkEnd w:id="6"/>
      <w:bookmarkEnd w:id="7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>
              <w:t xml:space="preserve"> – escritórios.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D249B" w:rsidP="007D249B">
            <w:pPr>
              <w:pStyle w:val="InfoBlue"/>
            </w:pPr>
            <w:r>
              <w:t>Facilitar o controle do</w:t>
            </w:r>
            <w:r w:rsidR="00364A89">
              <w:t xml:space="preserve"> negócio.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608F6">
            <w:pPr>
              <w:pStyle w:val="InfoBlue"/>
            </w:pPr>
            <w:r w:rsidRPr="00364A89">
              <w:t xml:space="preserve"> </w:t>
            </w:r>
            <w:r w:rsidR="00F40F6E">
              <w:t xml:space="preserve">SGE -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  <w:r w:rsidR="00364A89">
              <w:t>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364A89">
            <w:pPr>
              <w:pStyle w:val="InfoBlue"/>
            </w:pPr>
            <w:r w:rsidRPr="00364A89">
              <w:t>A Sistematizaç</w:t>
            </w:r>
            <w:r>
              <w:t xml:space="preserve">ão dos dois setores e dirimir </w:t>
            </w:r>
            <w:r w:rsidR="00F40F6E">
              <w:t>os históricos</w:t>
            </w:r>
            <w:r>
              <w:t xml:space="preserve"> de prejuízos.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40F6E">
            <w:pPr>
              <w:pStyle w:val="InfoBlue"/>
            </w:pPr>
            <w:r w:rsidRPr="00364A89">
              <w:t xml:space="preserve">A solução que </w:t>
            </w:r>
            <w:r w:rsidR="00F40F6E">
              <w:t xml:space="preserve">será </w:t>
            </w:r>
            <w:proofErr w:type="gramStart"/>
            <w:r w:rsidR="00F40F6E">
              <w:t>implementada</w:t>
            </w:r>
            <w:proofErr w:type="gramEnd"/>
            <w:r w:rsidR="00F40F6E">
              <w:t xml:space="preserve">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364A89" w:rsidP="002A7165">
            <w:pPr>
              <w:pStyle w:val="InfoBlue"/>
            </w:pPr>
            <w:r w:rsidRPr="002A7165">
              <w:t>A simplificação de processos</w:t>
            </w:r>
            <w:r w:rsidR="002A7165" w:rsidRPr="002A7165">
              <w:t xml:space="preserve"> em ambos os setores</w:t>
            </w:r>
            <w:r w:rsidRPr="002A7165">
              <w:t xml:space="preserve"> dando</w:t>
            </w:r>
            <w:r w:rsidR="002A7165" w:rsidRPr="002A7165">
              <w:t xml:space="preserve"> assim</w:t>
            </w:r>
            <w:r w:rsidRPr="002A7165">
              <w:t xml:space="preserve"> maior agilidade</w:t>
            </w:r>
            <w:r w:rsidR="002A7165" w:rsidRPr="002A7165">
              <w:t xml:space="preserve"> e produtividade.</w:t>
            </w:r>
            <w:r w:rsidRPr="002A7165">
              <w:t xml:space="preserve"> </w:t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8" w:name="_Toc447960005"/>
      <w:bookmarkStart w:id="9" w:name="_Toc452813581"/>
      <w:bookmarkStart w:id="10" w:name="_Toc512930909"/>
      <w:bookmarkStart w:id="11" w:name="_Toc20715758"/>
      <w:bookmarkStart w:id="12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8"/>
      <w:bookmarkEnd w:id="9"/>
      <w:bookmarkEnd w:id="10"/>
      <w:bookmarkEnd w:id="11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>
        <w:tc>
          <w:tcPr>
            <w:tcW w:w="1890" w:type="dxa"/>
          </w:tcPr>
          <w:p w:rsidR="00685AA7" w:rsidRDefault="002A7165">
            <w:pPr>
              <w:pStyle w:val="InfoBlue"/>
            </w:pPr>
            <w:r>
              <w:t>Analista de vendas</w:t>
            </w:r>
          </w:p>
        </w:tc>
        <w:tc>
          <w:tcPr>
            <w:tcW w:w="2610" w:type="dxa"/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00054" w:rsidRPr="00200054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  <w:p w:rsidR="002A7165" w:rsidRPr="002A7165" w:rsidRDefault="002A7165" w:rsidP="002A7165">
            <w:pPr>
              <w:pStyle w:val="Corpodetexto"/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3" w:name="_Toc425054386"/>
      <w:bookmarkStart w:id="14" w:name="_Toc342757864"/>
      <w:bookmarkStart w:id="15" w:name="_Toc346297773"/>
      <w:bookmarkStart w:id="16" w:name="_Toc422186479"/>
      <w:bookmarkStart w:id="17" w:name="_Toc436203384"/>
      <w:bookmarkStart w:id="18" w:name="_Toc452813585"/>
      <w:bookmarkStart w:id="19" w:name="_Toc512930912"/>
      <w:bookmarkStart w:id="20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  <w:bookmarkStart w:id="21" w:name="_GoBack"/>
      <w:bookmarkEnd w:id="21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Pr="001153FF">
        <w:t>inic</w:t>
      </w:r>
      <w:r>
        <w:t xml:space="preserve">ialmente atendentes e operadores de caixa e gerentes financeiro e secretários </w:t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8A1C44" w:rsidP="008A1C44">
      <w:pPr>
        <w:pStyle w:val="Corpodetexto"/>
        <w:ind w:left="0"/>
      </w:pPr>
      <w:r>
        <w:t>Não esta programando</w:t>
      </w:r>
      <w:r w:rsidR="00A63C7F">
        <w:t>, mas</w:t>
      </w:r>
      <w:r>
        <w:t xml:space="preserve"> </w:t>
      </w:r>
      <w:r w:rsidR="00A63C7F">
        <w:t>será</w:t>
      </w:r>
      <w:r>
        <w:t xml:space="preserve"> desenvolvido em </w:t>
      </w:r>
      <w:proofErr w:type="spellStart"/>
      <w:r>
        <w:t>python</w:t>
      </w:r>
      <w:proofErr w:type="spellEnd"/>
      <w:r>
        <w:t xml:space="preserve"> com banco de dados </w:t>
      </w:r>
      <w:proofErr w:type="spellStart"/>
      <w:r>
        <w:t>postgre</w:t>
      </w:r>
      <w:proofErr w:type="spellEnd"/>
      <w: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2" w:name="_Toc436203387"/>
      <w:bookmarkStart w:id="23" w:name="_Toc452813590"/>
      <w:bookmarkStart w:id="24" w:name="_Toc512930915"/>
      <w:bookmarkStart w:id="25" w:name="_Toc20715760"/>
      <w:bookmarkEnd w:id="12"/>
      <w:proofErr w:type="spellStart"/>
      <w:r>
        <w:t>Product</w:t>
      </w:r>
      <w:proofErr w:type="spellEnd"/>
      <w:r>
        <w:t xml:space="preserve"> Overview</w:t>
      </w:r>
      <w:bookmarkEnd w:id="22"/>
      <w:bookmarkEnd w:id="23"/>
      <w:bookmarkEnd w:id="24"/>
      <w:bookmarkEnd w:id="25"/>
    </w:p>
    <w:p w:rsidR="00685AA7" w:rsidRDefault="00685AA7">
      <w:pPr>
        <w:pStyle w:val="Ttulo2"/>
      </w:pPr>
      <w:bookmarkStart w:id="26" w:name="_Toc452813588"/>
      <w:bookmarkStart w:id="27" w:name="_Toc512930913"/>
      <w:bookmarkStart w:id="28" w:name="_Toc20715763"/>
      <w:proofErr w:type="spellStart"/>
      <w:r>
        <w:t>Needs</w:t>
      </w:r>
      <w:bookmarkEnd w:id="26"/>
      <w:bookmarkEnd w:id="27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28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A63C7F" w:rsidP="00CF63DB">
            <w:pPr>
              <w:pStyle w:val="Corpodetexto"/>
              <w:ind w:left="0"/>
            </w:pPr>
            <w:r>
              <w:t>Cadastro detalhado</w:t>
            </w:r>
            <w:r w:rsidR="002A2AC2">
              <w:t xml:space="preserve"> clientes</w:t>
            </w:r>
          </w:p>
        </w:tc>
        <w:tc>
          <w:tcPr>
            <w:tcW w:w="2268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Cadastro de clientes </w:t>
            </w:r>
          </w:p>
        </w:tc>
        <w:tc>
          <w:tcPr>
            <w:tcW w:w="1843" w:type="dxa"/>
          </w:tcPr>
          <w:p w:rsidR="00A63C7F" w:rsidRDefault="00A63C7F" w:rsidP="00CF63DB">
            <w:pPr>
              <w:pStyle w:val="Corpodetexto"/>
              <w:ind w:left="0"/>
            </w:pPr>
            <w:r>
              <w:t xml:space="preserve">Simplificação de </w:t>
            </w:r>
            <w:r w:rsidRPr="008A1C44">
              <w:t>processos</w:t>
            </w:r>
          </w:p>
        </w:tc>
        <w:tc>
          <w:tcPr>
            <w:tcW w:w="2835" w:type="dxa"/>
          </w:tcPr>
          <w:p w:rsidR="00A63C7F" w:rsidRDefault="002A2AC2" w:rsidP="00CF63DB">
            <w:pPr>
              <w:pStyle w:val="Corpodetexto"/>
              <w:ind w:left="0"/>
            </w:pPr>
            <w:r>
              <w:t>Cadastro completo de cliente</w:t>
            </w:r>
          </w:p>
        </w:tc>
      </w:tr>
      <w:tr w:rsidR="00A63C7F" w:rsidTr="002A2AC2">
        <w:tc>
          <w:tcPr>
            <w:tcW w:w="2518" w:type="dxa"/>
          </w:tcPr>
          <w:p w:rsidR="00A63C7F" w:rsidRDefault="002A2AC2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A63C7F" w:rsidRDefault="002A2AC2" w:rsidP="002A2AC2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1843" w:type="dxa"/>
          </w:tcPr>
          <w:p w:rsidR="00A63C7F" w:rsidRDefault="002A2AC2" w:rsidP="008A1C44">
            <w:pPr>
              <w:pStyle w:val="Corpodetexto"/>
              <w:ind w:left="0"/>
            </w:pPr>
            <w:r>
              <w:t xml:space="preserve">Automação de lançamentos </w:t>
            </w:r>
          </w:p>
        </w:tc>
        <w:tc>
          <w:tcPr>
            <w:tcW w:w="2835" w:type="dxa"/>
          </w:tcPr>
          <w:p w:rsidR="00A63C7F" w:rsidRDefault="002A2AC2">
            <w:pPr>
              <w:pStyle w:val="Corpodetexto"/>
              <w:ind w:left="0"/>
            </w:pPr>
            <w:r>
              <w:t xml:space="preserve">Geração de contratos </w:t>
            </w:r>
          </w:p>
        </w:tc>
      </w:tr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685AA7" w:rsidRDefault="00A63C7F">
            <w:pPr>
              <w:pStyle w:val="Corpodetexto"/>
              <w:ind w:left="0"/>
            </w:pPr>
            <w:r>
              <w:t xml:space="preserve"> </w:t>
            </w:r>
          </w:p>
        </w:tc>
        <w:tc>
          <w:tcPr>
            <w:tcW w:w="1843" w:type="dxa"/>
          </w:tcPr>
          <w:p w:rsidR="00685AA7" w:rsidRDefault="00685AA7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A63C7F" w:rsidTr="002A2AC2">
        <w:tc>
          <w:tcPr>
            <w:tcW w:w="251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A63C7F" w:rsidRDefault="00A63C7F">
            <w:pPr>
              <w:pStyle w:val="Corpodetexto"/>
              <w:ind w:left="0"/>
            </w:pPr>
          </w:p>
        </w:tc>
        <w:tc>
          <w:tcPr>
            <w:tcW w:w="1843" w:type="dxa"/>
          </w:tcPr>
          <w:p w:rsidR="00A63C7F" w:rsidRDefault="00A63C7F" w:rsidP="008A1C44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A63C7F" w:rsidRDefault="00A63C7F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29" w:name="_Toc436203408"/>
      <w:bookmarkStart w:id="30" w:name="_Toc452813602"/>
      <w:bookmarkStart w:id="31" w:name="_Toc512930919"/>
      <w:bookmarkStart w:id="32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29"/>
      <w:bookmarkEnd w:id="30"/>
      <w:bookmarkEnd w:id="31"/>
      <w:bookmarkEnd w:id="32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lastRenderedPageBreak/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3" w:name="_Toc436203413"/>
      <w:bookmarkStart w:id="34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3"/>
      <w:bookmarkEnd w:id="34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</w:p>
        </w:tc>
        <w:tc>
          <w:tcPr>
            <w:tcW w:w="2835" w:type="dxa"/>
          </w:tcPr>
          <w:p w:rsidR="002B4085" w:rsidRDefault="000C0125" w:rsidP="00685AA7">
            <w:pPr>
              <w:pStyle w:val="Corpodetexto"/>
              <w:ind w:left="0"/>
            </w:pPr>
            <w:r>
              <w:t>Mensalidade e taxas de contas a receber</w:t>
            </w: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4DA" w:rsidRDefault="00FC04DA">
      <w:pPr>
        <w:spacing w:line="240" w:lineRule="auto"/>
      </w:pPr>
      <w:r>
        <w:separator/>
      </w:r>
    </w:p>
  </w:endnote>
  <w:endnote w:type="continuationSeparator" w:id="0">
    <w:p w:rsidR="00FC04DA" w:rsidRDefault="00FC0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C04DA">
            <w:fldChar w:fldCharType="begin"/>
          </w:r>
          <w:r w:rsidR="00FC04DA">
            <w:instrText xml:space="preserve"> DOCPROPERTY "Company"  \* MERGEFORMAT </w:instrText>
          </w:r>
          <w:r w:rsidR="00FC04DA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FC04DA">
            <w:fldChar w:fldCharType="end"/>
          </w:r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1153FF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481BD5">
            <w:rPr>
              <w:rStyle w:val="Nmerodepgina"/>
              <w:noProof/>
            </w:rPr>
            <w:t>2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4DA" w:rsidRDefault="00FC04DA">
      <w:pPr>
        <w:spacing w:line="240" w:lineRule="auto"/>
      </w:pPr>
      <w:r>
        <w:separator/>
      </w:r>
    </w:p>
  </w:footnote>
  <w:footnote w:type="continuationSeparator" w:id="0">
    <w:p w:rsidR="00FC04DA" w:rsidRDefault="00FC04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C04DA" w:rsidP="00242B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27428">
            <w:t>&lt;Project SE</w:t>
          </w:r>
          <w:r w:rsidR="00FB2E18" w:rsidRPr="00FB2E18">
            <w:t>&gt;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FC04D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B2E1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0005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r w:rsidR="00200054">
            <w:t xml:space="preserve"> 27-Feb-14 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B736E"/>
    <w:rsid w:val="000C0125"/>
    <w:rsid w:val="001153FF"/>
    <w:rsid w:val="00143DC8"/>
    <w:rsid w:val="0019590E"/>
    <w:rsid w:val="00200054"/>
    <w:rsid w:val="00212F22"/>
    <w:rsid w:val="00242B86"/>
    <w:rsid w:val="002A2AC2"/>
    <w:rsid w:val="002A7165"/>
    <w:rsid w:val="002B4085"/>
    <w:rsid w:val="002F2A0D"/>
    <w:rsid w:val="00364A89"/>
    <w:rsid w:val="00375A4A"/>
    <w:rsid w:val="003E12E1"/>
    <w:rsid w:val="00406CD2"/>
    <w:rsid w:val="00481BD5"/>
    <w:rsid w:val="0052614A"/>
    <w:rsid w:val="00527428"/>
    <w:rsid w:val="005B48D1"/>
    <w:rsid w:val="005D72D1"/>
    <w:rsid w:val="00685AA7"/>
    <w:rsid w:val="006D3117"/>
    <w:rsid w:val="00743977"/>
    <w:rsid w:val="0079346B"/>
    <w:rsid w:val="007D249B"/>
    <w:rsid w:val="00804A4A"/>
    <w:rsid w:val="00816C1B"/>
    <w:rsid w:val="008A1C44"/>
    <w:rsid w:val="008D5D8F"/>
    <w:rsid w:val="00A608F6"/>
    <w:rsid w:val="00A63C7F"/>
    <w:rsid w:val="00A64032"/>
    <w:rsid w:val="00AE4979"/>
    <w:rsid w:val="00BD3793"/>
    <w:rsid w:val="00BF5DC2"/>
    <w:rsid w:val="00C10E81"/>
    <w:rsid w:val="00C3194D"/>
    <w:rsid w:val="00D06EFC"/>
    <w:rsid w:val="00D96B24"/>
    <w:rsid w:val="00F40F6E"/>
    <w:rsid w:val="00FA3E08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D1579-BDEA-4C8E-A715-3AB11239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155</TotalTime>
  <Pages>3</Pages>
  <Words>677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22</cp:revision>
  <cp:lastPrinted>2001-03-15T17:26:00Z</cp:lastPrinted>
  <dcterms:created xsi:type="dcterms:W3CDTF">2014-02-27T18:44:00Z</dcterms:created>
  <dcterms:modified xsi:type="dcterms:W3CDTF">2014-03-14T12:41:00Z</dcterms:modified>
</cp:coreProperties>
</file>