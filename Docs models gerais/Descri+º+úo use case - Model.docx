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AA7" w:rsidRDefault="00FA5BF6">
      <w:pPr>
        <w:pStyle w:val="Ttulo"/>
      </w:pPr>
      <w:fldSimple w:instr=" SUBJECT  \* MERGEFORMAT ">
        <w:r w:rsidR="00FB2E18">
          <w:t>&lt;Project Name&gt;</w:t>
        </w:r>
      </w:fldSimple>
    </w:p>
    <w:p w:rsidR="00685AA7" w:rsidRDefault="00FA5BF6">
      <w:pPr>
        <w:pStyle w:val="Ttulo"/>
      </w:pPr>
      <w:fldSimple w:instr=" TITLE  \* MERGEFORMAT ">
        <w:r w:rsidR="00FB2E18">
          <w:t>Vision</w:t>
        </w:r>
      </w:fldSimple>
    </w:p>
    <w:p w:rsidR="00F421D3" w:rsidRDefault="00F421D3" w:rsidP="00F421D3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255"/>
        <w:gridCol w:w="5385"/>
      </w:tblGrid>
      <w:tr w:rsidR="00F421D3" w:rsidRPr="00F421D3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b/>
                <w:bCs/>
                <w:i/>
                <w:iCs/>
                <w:color w:val="747474"/>
                <w:sz w:val="23"/>
                <w:szCs w:val="23"/>
                <w:lang w:eastAsia="pt-BR"/>
              </w:rPr>
              <w:t>Nome do caso de uso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  <w:t>Realizar Inscrição</w:t>
            </w:r>
          </w:p>
        </w:tc>
      </w:tr>
      <w:tr w:rsidR="00F421D3" w:rsidRPr="00F421D3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b/>
                <w:bCs/>
                <w:i/>
                <w:iCs/>
                <w:color w:val="747474"/>
                <w:sz w:val="23"/>
                <w:szCs w:val="23"/>
                <w:lang w:eastAsia="pt-BR"/>
              </w:rPr>
              <w:t>Sumário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  <w:t>Aluno usa o sistema para realizar inscrição em disciplinas</w:t>
            </w:r>
          </w:p>
        </w:tc>
      </w:tr>
      <w:tr w:rsidR="00F421D3" w:rsidRPr="00F421D3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b/>
                <w:bCs/>
                <w:i/>
                <w:iCs/>
                <w:color w:val="747474"/>
                <w:sz w:val="23"/>
                <w:szCs w:val="23"/>
                <w:lang w:eastAsia="pt-BR"/>
              </w:rPr>
              <w:t>Ator primário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  <w:t>Aluno</w:t>
            </w:r>
          </w:p>
        </w:tc>
      </w:tr>
      <w:tr w:rsidR="00F421D3" w:rsidRPr="00F421D3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b/>
                <w:bCs/>
                <w:i/>
                <w:iCs/>
                <w:color w:val="747474"/>
                <w:sz w:val="23"/>
                <w:szCs w:val="23"/>
                <w:lang w:eastAsia="pt-BR"/>
              </w:rPr>
              <w:t>Atores secundários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  <w:t>Sistema de Faturamento</w:t>
            </w:r>
          </w:p>
        </w:tc>
      </w:tr>
      <w:tr w:rsidR="00F421D3" w:rsidRPr="00F421D3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b/>
                <w:bCs/>
                <w:i/>
                <w:iCs/>
                <w:color w:val="747474"/>
                <w:sz w:val="23"/>
                <w:szCs w:val="23"/>
                <w:lang w:eastAsia="pt-BR"/>
              </w:rPr>
              <w:t>Precondições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  <w:t>O aluno está identificado pelo sistema</w:t>
            </w:r>
          </w:p>
        </w:tc>
      </w:tr>
      <w:tr w:rsidR="00F421D3" w:rsidRPr="00F421D3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b/>
                <w:bCs/>
                <w:i/>
                <w:iCs/>
                <w:color w:val="747474"/>
                <w:sz w:val="23"/>
                <w:szCs w:val="23"/>
                <w:lang w:eastAsia="pt-BR"/>
              </w:rPr>
              <w:t>Fluxo Principal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  <w:t>1. O aluno solicita a realização da inscrição</w:t>
            </w:r>
          </w:p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  <w:t>2. O sistema apresenta as disciplinas para as quais o aluno tem pré-requisitos (conforme RN03), excetuando-se as que já tenha cursado.</w:t>
            </w:r>
          </w:p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  <w:t>3. O aluno define a lista de disciplinas que deseja cursar no próximo semestre letivo e as relaciona para inscrição</w:t>
            </w:r>
          </w:p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  <w:t>4. Para cada disciplina selecionada, o sistema designa aluno para uma turma que apresente uma oferta para tal disciplina.</w:t>
            </w:r>
          </w:p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  <w:t>5. O sistema informa as turmas para as quais o aluno foi designado. Para cada turma o sistema informa o professor, os horários e os respectivos locais das aulas de cada oferta de disciplinas.</w:t>
            </w:r>
          </w:p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  <w:t xml:space="preserve">6. O aluno confere as informações fornecidas. Aqui, é possível que o caso de uso retorne ao passo 3, </w:t>
            </w:r>
            <w:r w:rsidRPr="00F421D3"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  <w:lastRenderedPageBreak/>
              <w:t>conforme o aluno queira revisar (inserir ou remover itens) a lista de disciplinas a cursar.</w:t>
            </w:r>
          </w:p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  <w:t>7. O sistema registra a inscrição do aluno, envia os dados sobre a mesma para o sistema de faturamento e o caso de uso termina.</w:t>
            </w:r>
          </w:p>
        </w:tc>
      </w:tr>
      <w:tr w:rsidR="00F421D3" w:rsidRPr="00F421D3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b/>
                <w:bCs/>
                <w:i/>
                <w:iCs/>
                <w:color w:val="747474"/>
                <w:sz w:val="23"/>
                <w:szCs w:val="23"/>
                <w:lang w:eastAsia="pt-BR"/>
              </w:rPr>
              <w:lastRenderedPageBreak/>
              <w:t>Fluxo Alternativo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  <w:t>(4) Inclusão em lista de espera</w:t>
            </w:r>
          </w:p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  <w:t>a. Se não há oferta disponível para alguma disciplina selecionada pelo aluno (conforme RN02), o sistema reporta o fato e fornece a possibilidade de inserir o aluno em uma lista de espera.</w:t>
            </w:r>
          </w:p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  <w:t>b. Se o aluno aceitar, o sistema o insere na lista de espera e apresenta a posição na qual o aluno foi inserido na lista. O caso de uso retorna ao passo 4.</w:t>
            </w:r>
          </w:p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  <w:t>c. Se o aluno não aceitar, o caso de uso prossegue a partir do passo 4.</w:t>
            </w:r>
          </w:p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  <w:t>(4) Violação de RN01</w:t>
            </w:r>
          </w:p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  <w:t>a. Se o aluno atingiu a quantidade máxima de inscrições possíveis em um semestre letivo (conforme RN01), o sistema informa ao aluno a quantidade de disciplinas que ele pode selecionar, e o caso de uso retorna para o passo 2.</w:t>
            </w:r>
          </w:p>
        </w:tc>
      </w:tr>
      <w:tr w:rsidR="00F421D3" w:rsidRPr="00F421D3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b/>
                <w:bCs/>
                <w:i/>
                <w:iCs/>
                <w:color w:val="747474"/>
                <w:sz w:val="23"/>
                <w:szCs w:val="23"/>
                <w:lang w:eastAsia="pt-BR"/>
              </w:rPr>
              <w:t>Pós-condições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  <w:t>O aluno foi inscrito em uma das turmas de cada uma das disciplinas desejadas, ou foi adicionado a uma ou mais listas de espera</w:t>
            </w:r>
          </w:p>
        </w:tc>
      </w:tr>
      <w:tr w:rsidR="00F421D3" w:rsidRPr="00F421D3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b/>
                <w:bCs/>
                <w:i/>
                <w:iCs/>
                <w:color w:val="747474"/>
                <w:sz w:val="23"/>
                <w:szCs w:val="23"/>
                <w:lang w:eastAsia="pt-BR"/>
              </w:rPr>
              <w:t>Regras de negócio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  <w:t>RN01, RN02, RN03</w:t>
            </w:r>
          </w:p>
        </w:tc>
      </w:tr>
      <w:tr w:rsidR="00F421D3" w:rsidRPr="00F421D3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b/>
                <w:bCs/>
                <w:i/>
                <w:iCs/>
                <w:color w:val="747474"/>
                <w:sz w:val="23"/>
                <w:szCs w:val="23"/>
                <w:lang w:eastAsia="pt-BR"/>
              </w:rPr>
              <w:lastRenderedPageBreak/>
              <w:t>Requisitos não funcionais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  <w:t>Não definidos ainda</w:t>
            </w:r>
          </w:p>
        </w:tc>
      </w:tr>
      <w:tr w:rsidR="00F421D3" w:rsidRPr="00F421D3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b/>
                <w:bCs/>
                <w:i/>
                <w:iCs/>
                <w:color w:val="747474"/>
                <w:sz w:val="23"/>
                <w:szCs w:val="23"/>
                <w:lang w:eastAsia="pt-BR"/>
              </w:rPr>
              <w:t>Autor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  <w:t>Sidney Galeote</w:t>
            </w:r>
          </w:p>
        </w:tc>
      </w:tr>
      <w:tr w:rsidR="00F421D3" w:rsidRPr="00F421D3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b/>
                <w:bCs/>
                <w:i/>
                <w:iCs/>
                <w:color w:val="747474"/>
                <w:sz w:val="23"/>
                <w:szCs w:val="23"/>
                <w:lang w:eastAsia="pt-BR"/>
              </w:rPr>
              <w:t>Data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F421D3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</w:pPr>
            <w:r w:rsidRPr="00F421D3">
              <w:rPr>
                <w:rFonts w:ascii="Arial" w:hAnsi="Arial" w:cs="Arial"/>
                <w:color w:val="747474"/>
                <w:sz w:val="23"/>
                <w:szCs w:val="23"/>
                <w:lang w:eastAsia="pt-BR"/>
              </w:rPr>
              <w:t>17/06/2010</w:t>
            </w:r>
          </w:p>
        </w:tc>
      </w:tr>
    </w:tbl>
    <w:p w:rsidR="00F421D3" w:rsidRPr="00F421D3" w:rsidRDefault="00F421D3" w:rsidP="00F421D3"/>
    <w:sectPr w:rsidR="00F421D3" w:rsidRPr="00F421D3" w:rsidSect="00FA5BF6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338" w:rsidRDefault="00001338">
      <w:pPr>
        <w:spacing w:line="240" w:lineRule="auto"/>
      </w:pPr>
      <w:r>
        <w:separator/>
      </w:r>
    </w:p>
  </w:endnote>
  <w:endnote w:type="continuationSeparator" w:id="1">
    <w:p w:rsidR="00001338" w:rsidRDefault="0000133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FB2E18">
              <w:t>&lt;Company Name&gt;</w:t>
            </w:r>
          </w:fldSimple>
          <w:r>
            <w:t xml:space="preserve">, </w:t>
          </w:r>
          <w:r w:rsidR="00FA5BF6">
            <w:fldChar w:fldCharType="begin"/>
          </w:r>
          <w:r>
            <w:instrText xml:space="preserve"> DATE \@ "yyyy" </w:instrText>
          </w:r>
          <w:r w:rsidR="00FA5BF6">
            <w:fldChar w:fldCharType="separate"/>
          </w:r>
          <w:r w:rsidR="00111A32">
            <w:rPr>
              <w:noProof/>
            </w:rPr>
            <w:t>2014</w:t>
          </w:r>
          <w:r w:rsidR="00FA5BF6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 w:rsidR="00FA5BF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FA5BF6">
            <w:rPr>
              <w:rStyle w:val="Nmerodepgina"/>
            </w:rPr>
            <w:fldChar w:fldCharType="separate"/>
          </w:r>
          <w:r w:rsidR="00F421D3">
            <w:rPr>
              <w:rStyle w:val="Nmerodepgina"/>
              <w:noProof/>
            </w:rPr>
            <w:t>1</w:t>
          </w:r>
          <w:r w:rsidR="00FA5BF6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338" w:rsidRDefault="00001338">
      <w:pPr>
        <w:spacing w:line="240" w:lineRule="auto"/>
      </w:pPr>
      <w:r>
        <w:separator/>
      </w:r>
    </w:p>
  </w:footnote>
  <w:footnote w:type="continuationSeparator" w:id="1">
    <w:p w:rsidR="00001338" w:rsidRDefault="0000133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FA5BF6">
          <w:fldSimple w:instr=" SUBJECT  \* MERGEFORMAT ">
            <w:r w:rsidR="00047E54">
              <w:t xml:space="preserve">&lt;Project </w:t>
            </w:r>
            <w:r w:rsidR="00FB2E18" w:rsidRPr="00FB2E18">
              <w:t>&gt;</w:t>
            </w:r>
          </w:fldSimple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</w:p>
      </w:tc>
    </w:tr>
    <w:tr w:rsidR="00685AA7">
      <w:tc>
        <w:tcPr>
          <w:tcW w:w="6379" w:type="dxa"/>
        </w:tcPr>
        <w:p w:rsidR="00685AA7" w:rsidRDefault="00047E54">
          <w:r>
            <w:t>Descrição use case</w:t>
          </w:r>
        </w:p>
      </w:tc>
      <w:tc>
        <w:tcPr>
          <w:tcW w:w="3179" w:type="dxa"/>
        </w:tcPr>
        <w:p w:rsidR="00685AA7" w:rsidRDefault="00685AA7" w:rsidP="00047E54">
          <w:r>
            <w:t xml:space="preserve">  Date:  &lt;</w:t>
          </w:r>
          <w:r w:rsidR="00047E54">
            <w:t>20/4/2014</w:t>
          </w:r>
          <w:r>
            <w:t>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BA17B3C"/>
    <w:multiLevelType w:val="multilevel"/>
    <w:tmpl w:val="1908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7"/>
  </w:num>
  <w:num w:numId="21">
    <w:abstractNumId w:val="11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2E18"/>
    <w:rsid w:val="00001338"/>
    <w:rsid w:val="00047E54"/>
    <w:rsid w:val="0008638D"/>
    <w:rsid w:val="00111A32"/>
    <w:rsid w:val="0019590E"/>
    <w:rsid w:val="002B4085"/>
    <w:rsid w:val="002F2A0D"/>
    <w:rsid w:val="00375A4A"/>
    <w:rsid w:val="0052614A"/>
    <w:rsid w:val="00685AA7"/>
    <w:rsid w:val="00816C1B"/>
    <w:rsid w:val="00AE4979"/>
    <w:rsid w:val="00BF5DC2"/>
    <w:rsid w:val="00F421D3"/>
    <w:rsid w:val="00FA5BF6"/>
    <w:rsid w:val="00FB2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BF6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FA5BF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FA5BF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FA5BF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FA5BF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A5BF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A5BF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A5BF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A5BF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A5BF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A5BF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A5BF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FA5BF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FA5BF6"/>
    <w:pPr>
      <w:ind w:left="900" w:hanging="900"/>
    </w:pPr>
  </w:style>
  <w:style w:type="paragraph" w:styleId="Sumrio1">
    <w:name w:val="toc 1"/>
    <w:basedOn w:val="Normal"/>
    <w:next w:val="Normal"/>
    <w:semiHidden/>
    <w:rsid w:val="00FA5BF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FA5BF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FA5BF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FA5BF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FA5BF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FA5BF6"/>
  </w:style>
  <w:style w:type="paragraph" w:customStyle="1" w:styleId="Bullet2">
    <w:name w:val="Bullet2"/>
    <w:basedOn w:val="Normal"/>
    <w:rsid w:val="00FA5BF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A5BF6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FA5BF6"/>
    <w:pPr>
      <w:keepLines/>
      <w:spacing w:after="120"/>
    </w:pPr>
  </w:style>
  <w:style w:type="paragraph" w:styleId="Corpodetexto">
    <w:name w:val="Body Text"/>
    <w:basedOn w:val="Normal"/>
    <w:semiHidden/>
    <w:rsid w:val="00FA5BF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A5BF6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FA5BF6"/>
    <w:pPr>
      <w:ind w:left="720" w:hanging="432"/>
    </w:pPr>
  </w:style>
  <w:style w:type="character" w:styleId="Refdenotaderodap">
    <w:name w:val="footnote reference"/>
    <w:basedOn w:val="Fontepargpadro"/>
    <w:semiHidden/>
    <w:rsid w:val="00FA5BF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FA5BF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FA5BF6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FA5BF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FA5BF6"/>
    <w:pPr>
      <w:ind w:left="600"/>
    </w:pPr>
  </w:style>
  <w:style w:type="paragraph" w:styleId="Sumrio5">
    <w:name w:val="toc 5"/>
    <w:basedOn w:val="Normal"/>
    <w:next w:val="Normal"/>
    <w:semiHidden/>
    <w:rsid w:val="00FA5BF6"/>
    <w:pPr>
      <w:ind w:left="800"/>
    </w:pPr>
  </w:style>
  <w:style w:type="paragraph" w:styleId="Sumrio6">
    <w:name w:val="toc 6"/>
    <w:basedOn w:val="Normal"/>
    <w:next w:val="Normal"/>
    <w:semiHidden/>
    <w:rsid w:val="00FA5BF6"/>
    <w:pPr>
      <w:ind w:left="1000"/>
    </w:pPr>
  </w:style>
  <w:style w:type="paragraph" w:styleId="Sumrio7">
    <w:name w:val="toc 7"/>
    <w:basedOn w:val="Normal"/>
    <w:next w:val="Normal"/>
    <w:semiHidden/>
    <w:rsid w:val="00FA5BF6"/>
    <w:pPr>
      <w:ind w:left="1200"/>
    </w:pPr>
  </w:style>
  <w:style w:type="paragraph" w:styleId="Sumrio8">
    <w:name w:val="toc 8"/>
    <w:basedOn w:val="Normal"/>
    <w:next w:val="Normal"/>
    <w:semiHidden/>
    <w:rsid w:val="00FA5BF6"/>
    <w:pPr>
      <w:ind w:left="1400"/>
    </w:pPr>
  </w:style>
  <w:style w:type="paragraph" w:styleId="Sumrio9">
    <w:name w:val="toc 9"/>
    <w:basedOn w:val="Normal"/>
    <w:next w:val="Normal"/>
    <w:semiHidden/>
    <w:rsid w:val="00FA5BF6"/>
    <w:pPr>
      <w:ind w:left="1600"/>
    </w:pPr>
  </w:style>
  <w:style w:type="paragraph" w:customStyle="1" w:styleId="MainTitle">
    <w:name w:val="Main Title"/>
    <w:basedOn w:val="Normal"/>
    <w:rsid w:val="00FA5BF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FA5BF6"/>
    <w:rPr>
      <w:i/>
      <w:color w:val="0000FF"/>
    </w:rPr>
  </w:style>
  <w:style w:type="paragraph" w:styleId="Recuodecorpodetexto">
    <w:name w:val="Body Text Indent"/>
    <w:basedOn w:val="Normal"/>
    <w:semiHidden/>
    <w:rsid w:val="00FA5BF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A5BF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A5BF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FA5BF6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sid w:val="00FA5BF6"/>
    <w:rPr>
      <w:color w:val="0000FF"/>
      <w:u w:val="single"/>
    </w:rPr>
  </w:style>
  <w:style w:type="paragraph" w:customStyle="1" w:styleId="infoblue0">
    <w:name w:val="infoblue"/>
    <w:basedOn w:val="Normal"/>
    <w:rsid w:val="00FA5BF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FA5BF6"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F421D3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100053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5</TotalTime>
  <Pages>3</Pages>
  <Words>348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neimar</cp:lastModifiedBy>
  <cp:revision>5</cp:revision>
  <cp:lastPrinted>2001-03-15T17:26:00Z</cp:lastPrinted>
  <dcterms:created xsi:type="dcterms:W3CDTF">2014-04-25T09:29:00Z</dcterms:created>
  <dcterms:modified xsi:type="dcterms:W3CDTF">2014-04-25T09:34:00Z</dcterms:modified>
</cp:coreProperties>
</file>