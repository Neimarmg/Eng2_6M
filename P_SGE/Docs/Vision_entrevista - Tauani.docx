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Pr="00527428" w:rsidRDefault="00527428">
      <w:pPr>
        <w:pStyle w:val="Ttulo"/>
      </w:pPr>
      <w:r w:rsidRPr="00527428">
        <w:t>S</w:t>
      </w:r>
      <w:r w:rsidR="004A6A8B">
        <w:t>G</w:t>
      </w:r>
      <w:r w:rsidR="00412DD3">
        <w:fldChar w:fldCharType="begin"/>
      </w:r>
      <w:r w:rsidR="00412DD3">
        <w:instrText xml:space="preserve"> SUBJECT  \* MERGEFORMAT </w:instrText>
      </w:r>
      <w:r w:rsidR="00412DD3">
        <w:fldChar w:fldCharType="separate"/>
      </w:r>
      <w:r w:rsidRPr="00527428">
        <w:t xml:space="preserve">E - Sistema para </w:t>
      </w:r>
      <w:r w:rsidR="00242B86" w:rsidRPr="00527428">
        <w:t>escritórios</w:t>
      </w:r>
      <w:r w:rsidR="00412DD3">
        <w:fldChar w:fldCharType="end"/>
      </w:r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</w:t>
      </w:r>
      <w:r w:rsidR="001153FF">
        <w:t>escritório na área de contabilidade</w:t>
      </w:r>
      <w:r w:rsidR="001153FF">
        <w:tab/>
      </w:r>
      <w:r w:rsidR="001153FF">
        <w:tab/>
      </w:r>
      <w:r>
        <w:t xml:space="preserve">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364A89" w:rsidRPr="00364A89" w:rsidRDefault="00460BD2" w:rsidP="00364A89">
      <w:pPr>
        <w:ind w:left="720"/>
      </w:pPr>
      <w:r>
        <w:rPr>
          <w:rStyle w:val="Refdecomentrio"/>
        </w:rPr>
        <w:commentReference w:id="2"/>
      </w: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1153FF">
            <w:pPr>
              <w:pStyle w:val="InfoBlue"/>
            </w:pPr>
            <w:r w:rsidRPr="00C3194D">
              <w:t xml:space="preserve">Dificuldade de controlar as receitas e despesas do </w:t>
            </w:r>
            <w:r w:rsidR="001153FF">
              <w:t>escritório da empresa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</w:t>
            </w:r>
            <w:r w:rsidR="00AB3B8C">
              <w:t>r de atendimento e o financeiro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keepNext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</w:t>
            </w:r>
            <w:r w:rsidR="00AB3B8C">
              <w:t>ento de caixa e fluxos de caixa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F95EA1">
            <w:pPr>
              <w:pStyle w:val="InfoBlue"/>
            </w:pPr>
            <w:r>
              <w:t>Aprimorar</w:t>
            </w:r>
            <w:commentRangeStart w:id="3"/>
            <w:r w:rsidR="00A608F6" w:rsidRPr="00A608F6">
              <w:t xml:space="preserve"> os processos de atendimento e financeiros e desenvolver um sist</w:t>
            </w:r>
            <w:r w:rsidR="00A608F6">
              <w:t xml:space="preserve">ema que sistematize essas duas áreas da </w:t>
            </w:r>
            <w:proofErr w:type="gramStart"/>
            <w:r w:rsidR="00A608F6">
              <w:t>empresa.</w:t>
            </w:r>
            <w:commentRangeEnd w:id="3"/>
            <w:proofErr w:type="gramEnd"/>
            <w:r w:rsidR="00460BD2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3"/>
            </w:r>
          </w:p>
        </w:tc>
      </w:tr>
    </w:tbl>
    <w:p w:rsidR="00685AA7" w:rsidRDefault="00685AA7">
      <w:pPr>
        <w:pStyle w:val="Ttulo2"/>
      </w:pPr>
      <w:bookmarkStart w:id="4" w:name="_Toc425054392"/>
      <w:bookmarkStart w:id="5" w:name="_Toc422186485"/>
      <w:bookmarkStart w:id="6" w:name="_Toc436203380"/>
      <w:bookmarkStart w:id="7" w:name="_Toc452813580"/>
      <w:bookmarkStart w:id="8" w:name="_Toc512930908"/>
      <w:bookmarkStart w:id="9" w:name="_Toc20715757"/>
      <w:proofErr w:type="spellStart"/>
      <w:r>
        <w:t>Product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Statement</w:t>
      </w:r>
      <w:bookmarkEnd w:id="4"/>
      <w:bookmarkEnd w:id="5"/>
      <w:bookmarkEnd w:id="6"/>
      <w:bookmarkEnd w:id="7"/>
      <w:bookmarkEnd w:id="8"/>
      <w:bookmarkEnd w:id="9"/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965A89">
            <w:pPr>
              <w:pStyle w:val="InfoBlue"/>
            </w:pPr>
            <w:proofErr w:type="spellStart"/>
            <w:r>
              <w:t>Cmei</w:t>
            </w:r>
            <w:proofErr w:type="spellEnd"/>
            <w:r w:rsidR="00AB3B8C">
              <w:t xml:space="preserve"> – escritório de contabilidade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F95EA1" w:rsidP="007D249B">
            <w:pPr>
              <w:pStyle w:val="InfoBlue"/>
            </w:pPr>
            <w:proofErr w:type="gramStart"/>
            <w:r>
              <w:t>Otimizar</w:t>
            </w:r>
            <w:commentRangeStart w:id="10"/>
            <w:proofErr w:type="gramEnd"/>
            <w:r w:rsidR="007D249B">
              <w:t xml:space="preserve"> o controle do</w:t>
            </w:r>
            <w:r w:rsidR="00AB3B8C">
              <w:t xml:space="preserve"> negócio</w:t>
            </w:r>
            <w:commentRangeEnd w:id="10"/>
            <w:r w:rsidR="00AB3B8C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0"/>
            </w:r>
            <w:r>
              <w:t xml:space="preserve"> nos setores de atendimento e gestão 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r w:rsidR="00A36397">
              <w:t>SGE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36397">
            <w:pPr>
              <w:pStyle w:val="InfoBlue"/>
            </w:pPr>
            <w:r w:rsidRPr="00364A89">
              <w:t xml:space="preserve"> </w:t>
            </w:r>
            <w:r w:rsidR="00F40F6E">
              <w:t xml:space="preserve">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2A6A84" w:rsidP="002A6A84">
            <w:pPr>
              <w:pStyle w:val="InfoBlue"/>
            </w:pPr>
            <w:r>
              <w:t>Sistematize</w:t>
            </w:r>
            <w:r w:rsidR="00364A89">
              <w:t xml:space="preserve"> dos dois setores</w:t>
            </w:r>
            <w:r>
              <w:t xml:space="preserve"> atendimento e financeiro visando</w:t>
            </w:r>
            <w:r w:rsidR="00364A89">
              <w:t xml:space="preserve"> dirimir </w:t>
            </w:r>
            <w:r w:rsidR="00F40F6E">
              <w:t>os históricos</w:t>
            </w:r>
            <w:r w:rsidR="00AB3B8C">
              <w:t xml:space="preserve"> de prejuízos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965A89">
            <w:pPr>
              <w:pStyle w:val="InfoBlue"/>
            </w:pPr>
            <w:commentRangeStart w:id="11"/>
            <w:r w:rsidRPr="00364A89">
              <w:t xml:space="preserve">A solução que </w:t>
            </w:r>
            <w:proofErr w:type="gramStart"/>
            <w:r w:rsidR="00965A89">
              <w:t>serão</w:t>
            </w:r>
            <w:r w:rsidR="00F40F6E">
              <w:t xml:space="preserve"> implementada</w:t>
            </w:r>
            <w:r w:rsidR="00965A89">
              <w:t>s</w:t>
            </w:r>
            <w:proofErr w:type="gramEnd"/>
            <w:r w:rsidR="00F40F6E">
              <w:t xml:space="preserve"> </w:t>
            </w:r>
            <w:r w:rsidR="00965A89">
              <w:t>como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</w:t>
            </w:r>
            <w:commentRangeEnd w:id="11"/>
            <w:r w:rsidR="00965A89">
              <w:t>do escritório</w:t>
            </w:r>
            <w:r w:rsidR="00460BD2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1"/>
            </w:r>
            <w:r w:rsidR="00F95EA1">
              <w:t xml:space="preserve"> ao contrario dos concorrente</w:t>
            </w:r>
            <w:r w:rsidR="00965A89">
              <w:t>s</w:t>
            </w:r>
            <w:r w:rsidR="00F95EA1">
              <w:t>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F95EA1" w:rsidP="00F95EA1">
            <w:pPr>
              <w:pStyle w:val="InfoBlue"/>
            </w:pPr>
            <w:r>
              <w:t>E pensado para simplificar os</w:t>
            </w:r>
            <w:commentRangeStart w:id="12"/>
            <w:r w:rsidR="00364A89" w:rsidRPr="002A7165">
              <w:t xml:space="preserve"> processos</w:t>
            </w:r>
            <w:r w:rsidR="002A7165" w:rsidRPr="002A7165">
              <w:t xml:space="preserve"> em ambos os setores</w:t>
            </w:r>
            <w:r w:rsidR="00364A89" w:rsidRPr="002A7165">
              <w:t xml:space="preserve"> dando</w:t>
            </w:r>
            <w:r w:rsidR="002A7165" w:rsidRPr="002A7165">
              <w:t xml:space="preserve"> assim</w:t>
            </w:r>
            <w:r w:rsidR="00364A89" w:rsidRPr="002A7165">
              <w:t xml:space="preserve"> maior agilidade</w:t>
            </w:r>
            <w:r w:rsidR="002A7165" w:rsidRPr="002A7165">
              <w:t xml:space="preserve"> e produtividade.</w:t>
            </w:r>
            <w:r w:rsidR="00364A89" w:rsidRPr="002A7165">
              <w:t xml:space="preserve"> </w:t>
            </w:r>
            <w:commentRangeEnd w:id="12"/>
            <w:r w:rsidR="00AB3B8C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2"/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</w:p>
    <w:p w:rsidR="00685AA7" w:rsidRDefault="00685AA7">
      <w:pPr>
        <w:pStyle w:val="Ttulo1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Descriptions</w:t>
      </w:r>
      <w:bookmarkEnd w:id="13"/>
      <w:bookmarkEnd w:id="14"/>
      <w:bookmarkEnd w:id="15"/>
      <w:bookmarkEnd w:id="16"/>
      <w:proofErr w:type="spellEnd"/>
    </w:p>
    <w:p w:rsidR="00685AA7" w:rsidRDefault="00685AA7">
      <w:pPr>
        <w:pStyle w:val="Ttulo2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2A7165" w:rsidTr="002A6A84">
        <w:trPr>
          <w:trHeight w:val="1216"/>
        </w:trPr>
        <w:tc>
          <w:tcPr>
            <w:tcW w:w="1890" w:type="dxa"/>
            <w:tcBorders>
              <w:bottom w:val="single" w:sz="4" w:space="0" w:color="auto"/>
            </w:tcBorders>
          </w:tcPr>
          <w:p w:rsidR="00685AA7" w:rsidRDefault="002A7165">
            <w:pPr>
              <w:pStyle w:val="InfoBlue"/>
            </w:pPr>
            <w:r>
              <w:t>Analista de vendas</w:t>
            </w:r>
            <w:r w:rsidR="00AB3B8C">
              <w:t xml:space="preserve"> </w:t>
            </w:r>
            <w:r w:rsidR="00416D07">
              <w:t>(Vendedor)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A7165" w:rsidRPr="002A7165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</w:tc>
      </w:tr>
      <w:tr w:rsidR="002A6A84" w:rsidRPr="002A7165" w:rsidTr="002A6A84">
        <w:trPr>
          <w:trHeight w:val="225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Default="00416D07" w:rsidP="00AB3B8C">
            <w:pPr>
              <w:pStyle w:val="InfoBlue"/>
            </w:pPr>
            <w:r>
              <w:lastRenderedPageBreak/>
              <w:t xml:space="preserve">Aprovado </w:t>
            </w:r>
            <w:r w:rsidR="00AB3B8C">
              <w:t>[cliente]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416D07" w:rsidP="002A7165">
            <w:pPr>
              <w:pStyle w:val="InfoBlue"/>
            </w:pPr>
            <w:r>
              <w:t>Conselho da empresa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416D07" w:rsidP="00200054">
            <w:pPr>
              <w:pStyle w:val="InfoBlue"/>
            </w:pPr>
            <w:r>
              <w:t xml:space="preserve">Pagar o trabalho de desenvolvimento </w:t>
            </w:r>
          </w:p>
        </w:tc>
      </w:tr>
      <w:tr w:rsidR="002A6A84" w:rsidRPr="002A7165" w:rsidTr="00AB3B8C">
        <w:trPr>
          <w:trHeight w:val="436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Default="00236BEC" w:rsidP="00AB3B8C">
            <w:pPr>
              <w:pStyle w:val="InfoBlue"/>
            </w:pPr>
            <w:r>
              <w:t>Testador</w:t>
            </w:r>
            <w:r w:rsidR="00AB3B8C">
              <w:t xml:space="preserve"> [usuário]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236BEC" w:rsidP="002A7165">
            <w:pPr>
              <w:pStyle w:val="InfoBlue"/>
            </w:pPr>
            <w:r>
              <w:t xml:space="preserve">Testa </w:t>
            </w:r>
            <w:proofErr w:type="gramStart"/>
            <w:r>
              <w:t>Aplicação desenvolvidas</w:t>
            </w:r>
            <w:proofErr w:type="gramEnd"/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36BEC" w:rsidRDefault="00AF1636" w:rsidP="00AB3B8C">
            <w:pPr>
              <w:pStyle w:val="Corpodetexto"/>
              <w:rPr>
                <w:i/>
              </w:rPr>
            </w:pPr>
            <w:r>
              <w:rPr>
                <w:i/>
              </w:rPr>
              <w:t xml:space="preserve">Testar o programa e </w:t>
            </w:r>
            <w:r w:rsidR="00AB3B8C">
              <w:rPr>
                <w:i/>
              </w:rPr>
              <w:t>relatar</w:t>
            </w:r>
            <w:r>
              <w:rPr>
                <w:i/>
              </w:rPr>
              <w:t xml:space="preserve"> possíveis falhas</w:t>
            </w:r>
            <w:r w:rsidR="00236BEC" w:rsidRPr="00236BEC">
              <w:rPr>
                <w:i/>
              </w:rPr>
              <w:t xml:space="preserve">. </w:t>
            </w:r>
          </w:p>
        </w:tc>
      </w:tr>
      <w:tr w:rsidR="00AB3B8C" w:rsidRPr="002A7165" w:rsidTr="002A6A84">
        <w:trPr>
          <w:trHeight w:val="436"/>
        </w:trPr>
        <w:tc>
          <w:tcPr>
            <w:tcW w:w="1890" w:type="dxa"/>
            <w:tcBorders>
              <w:top w:val="single" w:sz="4" w:space="0" w:color="auto"/>
            </w:tcBorders>
          </w:tcPr>
          <w:p w:rsidR="00AB3B8C" w:rsidRDefault="00AB3B8C" w:rsidP="002A6A84">
            <w:pPr>
              <w:pStyle w:val="InfoBlue"/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B3B8C" w:rsidRDefault="00AB3B8C" w:rsidP="002A7165">
            <w:pPr>
              <w:pStyle w:val="InfoBlue"/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AB3B8C" w:rsidRDefault="00AB3B8C" w:rsidP="00AF1636">
            <w:pPr>
              <w:pStyle w:val="Corpodetexto"/>
              <w:rPr>
                <w:i/>
              </w:rPr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[Detail the working environment of the target user. Here are some suggestions:</w:t>
      </w:r>
    </w:p>
    <w:p w:rsidR="008A1C44" w:rsidRPr="000C0125" w:rsidRDefault="00481BD5" w:rsidP="008A1C44">
      <w:pPr>
        <w:pStyle w:val="Corpodetexto"/>
        <w:ind w:left="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terá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local com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</w:t>
      </w:r>
      <w:proofErr w:type="spellEnd"/>
      <w:r>
        <w:rPr>
          <w:lang w:val="en-US"/>
        </w:rPr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Number of people involved in completing the task? Is this changing?</w:t>
      </w:r>
    </w:p>
    <w:p w:rsidR="001153FF" w:rsidRDefault="001153FF" w:rsidP="0079346B">
      <w:pPr>
        <w:pStyle w:val="Corpodetexto"/>
        <w:ind w:left="0"/>
      </w:pPr>
      <w:r>
        <w:rPr>
          <w:lang w:val="en-US"/>
        </w:rPr>
        <w:t xml:space="preserve">Sera </w:t>
      </w:r>
      <w:r w:rsidR="001F079E">
        <w:t>para</w:t>
      </w:r>
      <w:r>
        <w:t xml:space="preserve"> </w:t>
      </w:r>
      <w:commentRangeStart w:id="26"/>
      <w:r>
        <w:t>atendentes e operadores</w:t>
      </w:r>
      <w:r w:rsidR="00F95EA1">
        <w:t xml:space="preserve"> de caixa e gerentes financeiro</w:t>
      </w:r>
      <w:r>
        <w:t xml:space="preserve"> </w:t>
      </w:r>
      <w:commentRangeEnd w:id="26"/>
      <w:r w:rsidR="00AB3B8C">
        <w:rPr>
          <w:rStyle w:val="Refdecomentrio"/>
        </w:rPr>
        <w:commentReference w:id="26"/>
      </w:r>
    </w:p>
    <w:p w:rsidR="001153FF" w:rsidRPr="001153FF" w:rsidRDefault="001153FF" w:rsidP="001153FF">
      <w:pPr>
        <w:pStyle w:val="Corpodetexto"/>
        <w:rPr>
          <w:lang w:val="en-US"/>
        </w:rPr>
      </w:pPr>
    </w:p>
    <w:p w:rsidR="001153FF" w:rsidRDefault="00685AA7" w:rsidP="001153FF">
      <w:pPr>
        <w:pStyle w:val="InfoBlue"/>
        <w:rPr>
          <w:lang w:val="en-US"/>
        </w:rPr>
      </w:pPr>
      <w:r w:rsidRPr="000C0125">
        <w:rPr>
          <w:lang w:val="en-US"/>
        </w:rPr>
        <w:t>How long is a task cycle? Amount of time spent in each activity</w:t>
      </w:r>
      <w:bookmarkStart w:id="27" w:name="_GoBack"/>
      <w:bookmarkEnd w:id="27"/>
      <w:r w:rsidRPr="000C0125">
        <w:rPr>
          <w:lang w:val="en-US"/>
        </w:rPr>
        <w:t>? Is this changing?</w:t>
      </w:r>
    </w:p>
    <w:p w:rsidR="001153FF" w:rsidRDefault="001153FF" w:rsidP="0079346B">
      <w:pPr>
        <w:pStyle w:val="Corpodetexto"/>
        <w:ind w:left="0"/>
        <w:rPr>
          <w:lang w:val="en-US"/>
        </w:rPr>
      </w:pPr>
      <w:proofErr w:type="gramStart"/>
      <w:r>
        <w:rPr>
          <w:lang w:val="en-US"/>
        </w:rPr>
        <w:t xml:space="preserve">As </w:t>
      </w:r>
      <w:r w:rsidR="00143DC8" w:rsidRPr="00143DC8">
        <w:t>tarefas</w:t>
      </w:r>
      <w:r>
        <w:rPr>
          <w:lang w:val="en-US"/>
        </w:rPr>
        <w:t xml:space="preserve"> </w:t>
      </w:r>
      <w:r w:rsidR="00143DC8">
        <w:rPr>
          <w:lang w:val="en-US"/>
        </w:rPr>
        <w:t xml:space="preserve">de </w:t>
      </w:r>
      <w:r w:rsidR="00143DC8" w:rsidRPr="0079346B">
        <w:t>contábeis</w:t>
      </w:r>
      <w:r w:rsidR="00143DC8">
        <w:rPr>
          <w:lang w:val="en-US"/>
        </w:rPr>
        <w:t xml:space="preserve"> </w:t>
      </w:r>
      <w:proofErr w:type="spellStart"/>
      <w:r w:rsidR="00143DC8">
        <w:rPr>
          <w:lang w:val="en-US"/>
        </w:rPr>
        <w:t>são</w:t>
      </w:r>
      <w:proofErr w:type="spellEnd"/>
      <w:r w:rsidR="00143DC8">
        <w:rPr>
          <w:lang w:val="en-US"/>
        </w:rPr>
        <w:t xml:space="preserve"> </w:t>
      </w:r>
      <w:proofErr w:type="spellStart"/>
      <w:r w:rsidR="0079346B">
        <w:rPr>
          <w:lang w:val="en-US"/>
        </w:rPr>
        <w:t>trabalhosas</w:t>
      </w:r>
      <w:proofErr w:type="spellEnd"/>
      <w:r w:rsidR="0079346B">
        <w:rPr>
          <w:lang w:val="en-US"/>
        </w:rPr>
        <w:t xml:space="preserve"> e </w:t>
      </w:r>
      <w:proofErr w:type="spellStart"/>
      <w:r w:rsidR="0079346B">
        <w:rPr>
          <w:lang w:val="en-US"/>
        </w:rPr>
        <w:t>po</w:t>
      </w:r>
      <w:r w:rsidR="000E1F45">
        <w:rPr>
          <w:lang w:val="en-US"/>
        </w:rPr>
        <w:t>n</w:t>
      </w:r>
      <w:r w:rsidR="0079346B">
        <w:rPr>
          <w:lang w:val="en-US"/>
        </w:rPr>
        <w:t>tuais</w:t>
      </w:r>
      <w:proofErr w:type="spellEnd"/>
      <w:r w:rsidR="0079346B">
        <w:rPr>
          <w:lang w:val="en-US"/>
        </w:rPr>
        <w:t xml:space="preserve"> com </w:t>
      </w:r>
      <w:proofErr w:type="spellStart"/>
      <w:r w:rsidR="0079346B">
        <w:rPr>
          <w:lang w:val="en-US"/>
        </w:rPr>
        <w:t>erros</w:t>
      </w:r>
      <w:proofErr w:type="spellEnd"/>
      <w:r w:rsidR="0079346B">
        <w:rPr>
          <w:lang w:val="en-US"/>
        </w:rPr>
        <w:t xml:space="preserve"> </w:t>
      </w:r>
      <w:proofErr w:type="spellStart"/>
      <w:r w:rsidR="0079346B">
        <w:rPr>
          <w:lang w:val="en-US"/>
        </w:rPr>
        <w:t>frequentes</w:t>
      </w:r>
      <w:proofErr w:type="spellEnd"/>
      <w:r w:rsidR="0079346B">
        <w:rPr>
          <w:lang w:val="en-US"/>
        </w:rPr>
        <w:t>.</w:t>
      </w:r>
      <w:proofErr w:type="gramEnd"/>
    </w:p>
    <w:p w:rsidR="0079346B" w:rsidRPr="001153FF" w:rsidRDefault="0079346B" w:rsidP="0079346B">
      <w:pPr>
        <w:pStyle w:val="Corpodetexto"/>
        <w:ind w:left="0"/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Any unique environmental constraints: mobile, outdoors, in-flight, and so on?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Default="00685AA7">
      <w:pPr>
        <w:pStyle w:val="InfoBlue"/>
      </w:pPr>
      <w:r w:rsidRPr="000C0125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8A1C44" w:rsidRPr="008A1C44" w:rsidRDefault="000E1F45" w:rsidP="008A1C44">
      <w:pPr>
        <w:pStyle w:val="Corpodetexto"/>
        <w:ind w:left="0"/>
      </w:pPr>
      <w:r>
        <w:t>S</w:t>
      </w:r>
      <w:r w:rsidR="00A63C7F">
        <w:t>erá</w:t>
      </w:r>
      <w:r>
        <w:t xml:space="preserve"> desenvolvido em Python com banco de dados em </w:t>
      </w:r>
      <w:proofErr w:type="spellStart"/>
      <w:proofErr w:type="gramStart"/>
      <w:r>
        <w:t>P</w:t>
      </w:r>
      <w:r w:rsidR="008A1C44">
        <w:t>ostgre</w:t>
      </w:r>
      <w:r>
        <w:t>SQL</w:t>
      </w:r>
      <w:proofErr w:type="spellEnd"/>
      <w:proofErr w:type="gramEnd"/>
      <w:r w:rsidR="008A1C44"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What other applications are in use? Does your application need to integrate with them?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This is where extracts from the Business Model could be included to outline the task and roles involved, and so on.]</w:t>
      </w:r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8" w:name="_Toc436203387"/>
      <w:bookmarkStart w:id="29" w:name="_Toc452813590"/>
      <w:bookmarkStart w:id="30" w:name="_Toc512930915"/>
      <w:bookmarkStart w:id="31" w:name="_Toc20715760"/>
      <w:bookmarkEnd w:id="17"/>
      <w:proofErr w:type="spellStart"/>
      <w:r>
        <w:t>Product</w:t>
      </w:r>
      <w:proofErr w:type="spellEnd"/>
      <w:r>
        <w:t xml:space="preserve"> Overview</w:t>
      </w:r>
      <w:bookmarkEnd w:id="28"/>
      <w:bookmarkEnd w:id="29"/>
      <w:bookmarkEnd w:id="30"/>
      <w:bookmarkEnd w:id="31"/>
    </w:p>
    <w:p w:rsidR="00685AA7" w:rsidRDefault="00685AA7">
      <w:pPr>
        <w:pStyle w:val="Ttulo2"/>
      </w:pPr>
      <w:bookmarkStart w:id="32" w:name="_Toc452813588"/>
      <w:bookmarkStart w:id="33" w:name="_Toc512930913"/>
      <w:bookmarkStart w:id="34" w:name="_Toc20715763"/>
      <w:proofErr w:type="spellStart"/>
      <w:r>
        <w:t>Needs</w:t>
      </w:r>
      <w:bookmarkEnd w:id="32"/>
      <w:bookmarkEnd w:id="33"/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bookmarkEnd w:id="34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[Avoid design. Keep feature descriptions at a general level. Focus on capabilities needed and why (not how)</w:t>
      </w:r>
      <w:r w:rsidRPr="000C0125">
        <w:rPr>
          <w:lang w:val="en-US"/>
        </w:rPr>
        <w:tab/>
        <w:t xml:space="preserve"> they should be implemented.</w:t>
      </w:r>
      <w:r w:rsidR="0052614A" w:rsidRPr="000C0125">
        <w:rPr>
          <w:lang w:val="en-US"/>
        </w:rPr>
        <w:t xml:space="preserve"> Capture the stakeholder priority and planned release for each feature.</w:t>
      </w:r>
      <w:r w:rsidRPr="000C0125">
        <w:rPr>
          <w:lang w:val="en-US"/>
        </w:rPr>
        <w:t>]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DB7027" w:rsidP="00CF63DB">
            <w:pPr>
              <w:pStyle w:val="Corpodetexto"/>
              <w:ind w:left="0"/>
            </w:pPr>
            <w:r>
              <w:t>()</w:t>
            </w:r>
          </w:p>
        </w:tc>
        <w:tc>
          <w:tcPr>
            <w:tcW w:w="2268" w:type="dxa"/>
          </w:tcPr>
          <w:p w:rsidR="00A63C7F" w:rsidRDefault="000E1F45" w:rsidP="00CF63DB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1843" w:type="dxa"/>
          </w:tcPr>
          <w:p w:rsidR="00A63C7F" w:rsidRDefault="000E1F45" w:rsidP="00CF63DB">
            <w:pPr>
              <w:pStyle w:val="Corpodetexto"/>
              <w:ind w:left="0"/>
            </w:pPr>
            <w:r>
              <w:t>Cadastro de clientes</w:t>
            </w:r>
          </w:p>
        </w:tc>
        <w:tc>
          <w:tcPr>
            <w:tcW w:w="2835" w:type="dxa"/>
          </w:tcPr>
          <w:p w:rsidR="000E1F45" w:rsidRDefault="000E1F45" w:rsidP="000E1F45">
            <w:pPr>
              <w:pStyle w:val="Corpodetexto"/>
              <w:ind w:left="0"/>
            </w:pPr>
            <w:r>
              <w:t xml:space="preserve">Geração de contratos </w:t>
            </w:r>
          </w:p>
          <w:p w:rsidR="004F458A" w:rsidRDefault="004F458A" w:rsidP="000E1F45">
            <w:pPr>
              <w:pStyle w:val="Corpodetexto"/>
              <w:ind w:left="0"/>
            </w:pPr>
            <w:r>
              <w:t xml:space="preserve">Versão </w:t>
            </w:r>
            <w:r w:rsidR="000E1F45">
              <w:t>2</w:t>
            </w:r>
            <w:r>
              <w:t>.0</w:t>
            </w:r>
            <w:r w:rsidR="000E1F45">
              <w:t xml:space="preserve"> (POC</w:t>
            </w:r>
            <w:r w:rsidR="00197C02">
              <w:t>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0E1F45" w:rsidRDefault="000E1F45" w:rsidP="000E1F45">
            <w:pPr>
              <w:pStyle w:val="Corpodetexto"/>
              <w:tabs>
                <w:tab w:val="right" w:pos="2052"/>
              </w:tabs>
              <w:ind w:left="0"/>
            </w:pPr>
            <w:r>
              <w:t>ALTA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2835" w:type="dxa"/>
          </w:tcPr>
          <w:p w:rsidR="000E1F45" w:rsidRDefault="000E1F45" w:rsidP="000E1F45">
            <w:pPr>
              <w:pStyle w:val="Corpodetexto"/>
              <w:ind w:left="0"/>
            </w:pPr>
            <w:r>
              <w:t>Cadastro completo de cliente</w:t>
            </w:r>
          </w:p>
          <w:p w:rsidR="000E1F45" w:rsidRDefault="000E1F45" w:rsidP="000E1F45">
            <w:pPr>
              <w:pStyle w:val="Corpodetexto"/>
              <w:ind w:left="0"/>
            </w:pPr>
            <w:r>
              <w:t>Versão 1.0 (Demo)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  <w:r>
              <w:t>Relatórios</w:t>
            </w:r>
          </w:p>
        </w:tc>
        <w:tc>
          <w:tcPr>
            <w:tcW w:w="2268" w:type="dxa"/>
          </w:tcPr>
          <w:p w:rsidR="000E1F45" w:rsidRDefault="000E1F45" w:rsidP="00197C0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 xml:space="preserve"> Financeiros</w:t>
            </w:r>
          </w:p>
        </w:tc>
        <w:tc>
          <w:tcPr>
            <w:tcW w:w="2835" w:type="dxa"/>
          </w:tcPr>
          <w:p w:rsidR="000E1F45" w:rsidRDefault="000E1F45" w:rsidP="00BB2203">
            <w:pPr>
              <w:pStyle w:val="Corpodetexto"/>
              <w:ind w:left="0"/>
            </w:pPr>
            <w:r>
              <w:t>Versão 3.0 (Beta)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0E1F45" w:rsidRDefault="000E1F45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>Contas a pagar</w:t>
            </w:r>
          </w:p>
        </w:tc>
        <w:tc>
          <w:tcPr>
            <w:tcW w:w="2835" w:type="dxa"/>
          </w:tcPr>
          <w:p w:rsidR="000E1F45" w:rsidRDefault="000E1F45" w:rsidP="00197C02">
            <w:pPr>
              <w:pStyle w:val="Corpodetexto"/>
              <w:ind w:left="0"/>
            </w:pPr>
            <w:r>
              <w:t>Versão 4.0 (Alpha)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5" w:name="_Toc436203408"/>
      <w:bookmarkStart w:id="36" w:name="_Toc452813602"/>
      <w:bookmarkStart w:id="37" w:name="_Toc512930919"/>
      <w:bookmarkStart w:id="38" w:name="_Toc20715765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35"/>
      <w:bookmarkEnd w:id="36"/>
      <w:bookmarkEnd w:id="37"/>
      <w:bookmarkEnd w:id="38"/>
      <w:proofErr w:type="spellEnd"/>
    </w:p>
    <w:p w:rsidR="00685AA7" w:rsidRPr="000C0125" w:rsidRDefault="00685AA7">
      <w:pPr>
        <w:pStyle w:val="InfoBlue"/>
        <w:rPr>
          <w:lang w:val="en-US"/>
        </w:rPr>
      </w:pPr>
      <w:proofErr w:type="gramStart"/>
      <w:r w:rsidRPr="000C0125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2A2AC2" w:rsidRPr="002A2AC2" w:rsidRDefault="002A2AC2" w:rsidP="002A2AC2">
      <w:pPr>
        <w:pStyle w:val="Corpodetexto"/>
      </w:pPr>
      <w:r>
        <w:t xml:space="preserve">Programa desenvolvido em ambiente </w:t>
      </w:r>
      <w:proofErr w:type="spellStart"/>
      <w:r>
        <w:t>multi</w:t>
      </w:r>
      <w:r w:rsidR="00BD3793">
        <w:t>-</w:t>
      </w:r>
      <w:r>
        <w:t>plataforma</w:t>
      </w:r>
      <w:proofErr w:type="spellEnd"/>
      <w:r>
        <w:t xml:space="preserve"> e para dispositivos moveis. 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2A2AC2" w:rsidRPr="000C0125" w:rsidRDefault="002A2AC2" w:rsidP="002A2AC2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bookmarkStart w:id="39" w:name="_Toc436203413"/>
      <w:bookmarkStart w:id="40" w:name="_Toc452813607"/>
      <w:r w:rsidRPr="000C0125">
        <w:rPr>
          <w:lang w:val="en-US"/>
        </w:rPr>
        <w:t xml:space="preserve">Note any design constraints, external constraints, </w:t>
      </w:r>
      <w:r w:rsidR="00816C1B" w:rsidRPr="000C0125">
        <w:rPr>
          <w:lang w:val="en-US"/>
        </w:rPr>
        <w:t xml:space="preserve">assumptions or other dependencies that, if changed, will alter the </w:t>
      </w:r>
      <w:r w:rsidR="00816C1B" w:rsidRPr="000C0125">
        <w:rPr>
          <w:b/>
          <w:bCs/>
          <w:lang w:val="en-US"/>
        </w:rPr>
        <w:t xml:space="preserve">Vision </w:t>
      </w:r>
      <w:r w:rsidR="00816C1B" w:rsidRPr="000C0125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0C0125">
        <w:rPr>
          <w:b/>
          <w:bCs/>
          <w:lang w:val="en-US"/>
        </w:rPr>
        <w:t>Vision</w:t>
      </w:r>
      <w:r w:rsidR="00816C1B" w:rsidRPr="000C0125">
        <w:rPr>
          <w:lang w:val="en-US"/>
        </w:rPr>
        <w:t xml:space="preserve"> document will need to change.</w:t>
      </w:r>
    </w:p>
    <w:p w:rsidR="00FA3E08" w:rsidRPr="000C0125" w:rsidRDefault="00FA3E08" w:rsidP="00FA3E08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any specific documentation requirements, including user manuals, online help, installation, labeling, and packaging requirements.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Default="00685AA7" w:rsidP="00816C1B">
      <w:pPr>
        <w:pStyle w:val="InfoBlue"/>
        <w:rPr>
          <w:lang w:val="en-US"/>
        </w:rPr>
      </w:pPr>
      <w:r w:rsidRPr="000C0125">
        <w:rPr>
          <w:lang w:val="en-US"/>
        </w:rPr>
        <w:t>Define the priority of these other product requirements. Include, if useful, attributes such as stability, benefit, effort, and risk.]</w:t>
      </w:r>
      <w:bookmarkEnd w:id="39"/>
      <w:bookmarkEnd w:id="40"/>
    </w:p>
    <w:p w:rsidR="000C0125" w:rsidRPr="000C0125" w:rsidRDefault="000C0125" w:rsidP="000C0125">
      <w:pPr>
        <w:pStyle w:val="Corpodetexto"/>
        <w:ind w:left="0"/>
      </w:pPr>
      <w:r w:rsidRPr="000C0125">
        <w:t xml:space="preserve">Definir a prioridade desses outros requisitos do produto. Inclua, se </w:t>
      </w:r>
      <w:proofErr w:type="gramStart"/>
      <w:r w:rsidRPr="000C0125">
        <w:t>for</w:t>
      </w:r>
      <w:proofErr w:type="gramEnd"/>
      <w:r w:rsidRPr="000C0125">
        <w:t xml:space="preserve"> útil, atributos como estabilidade, benefício, esforço e risco.]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  <w:r w:rsidR="000C0125">
              <w:rPr>
                <w:b/>
                <w:bCs/>
              </w:rPr>
              <w:t xml:space="preserve"> – </w:t>
            </w:r>
            <w:proofErr w:type="spellStart"/>
            <w:r w:rsidR="000C0125">
              <w:rPr>
                <w:b/>
                <w:bCs/>
              </w:rPr>
              <w:t>Exigencia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  <w:r w:rsidR="000C0125">
              <w:rPr>
                <w:b/>
                <w:bCs/>
              </w:rPr>
              <w:t xml:space="preserve"> - </w:t>
            </w:r>
            <w:r w:rsidR="000C0125" w:rsidRPr="000C0125">
              <w:rPr>
                <w:b/>
                <w:bCs/>
              </w:rPr>
              <w:t>Prioridade Requisito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Release</w:t>
            </w:r>
            <w:r w:rsidR="000C0125">
              <w:rPr>
                <w:b/>
                <w:bCs/>
              </w:rPr>
              <w:t xml:space="preserve"> -</w:t>
            </w:r>
            <w:r w:rsidR="000C0125" w:rsidRPr="000C0125">
              <w:rPr>
                <w:b/>
                <w:bCs/>
              </w:rPr>
              <w:t>Lançamento</w:t>
            </w:r>
            <w:proofErr w:type="gramEnd"/>
            <w:r w:rsidR="000C0125" w:rsidRPr="000C0125">
              <w:rPr>
                <w:b/>
                <w:bCs/>
              </w:rPr>
              <w:t xml:space="preserve"> planejado</w:t>
            </w:r>
          </w:p>
        </w:tc>
      </w:tr>
      <w:tr w:rsidR="002B4085" w:rsidTr="00FA3E08">
        <w:tc>
          <w:tcPr>
            <w:tcW w:w="3936" w:type="dxa"/>
          </w:tcPr>
          <w:p w:rsidR="002B4085" w:rsidRDefault="000C0125" w:rsidP="00685AA7">
            <w:pPr>
              <w:pStyle w:val="Corpodetexto"/>
              <w:ind w:left="0"/>
            </w:pPr>
            <w:r>
              <w:t>Mapeamento de processos</w:t>
            </w:r>
            <w:proofErr w:type="gramStart"/>
            <w:r>
              <w:t xml:space="preserve">  </w:t>
            </w:r>
            <w:proofErr w:type="gramEnd"/>
            <w:r>
              <w:t>‘</w:t>
            </w:r>
          </w:p>
        </w:tc>
        <w:tc>
          <w:tcPr>
            <w:tcW w:w="2835" w:type="dxa"/>
          </w:tcPr>
          <w:p w:rsidR="002B4085" w:rsidRDefault="000C0125" w:rsidP="000C0125">
            <w:pPr>
              <w:pStyle w:val="Corpodetexto"/>
              <w:ind w:left="0"/>
            </w:pPr>
            <w:r>
              <w:t>Registro de transações</w:t>
            </w:r>
            <w:r w:rsidR="006E52DA">
              <w:t xml:space="preserve"> financeiras</w:t>
            </w:r>
          </w:p>
        </w:tc>
        <w:tc>
          <w:tcPr>
            <w:tcW w:w="2835" w:type="dxa"/>
          </w:tcPr>
          <w:p w:rsidR="002B4085" w:rsidRDefault="00444903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0E1F45" w:rsidTr="00FA3E08">
        <w:tc>
          <w:tcPr>
            <w:tcW w:w="3936" w:type="dxa"/>
          </w:tcPr>
          <w:p w:rsidR="000E1F45" w:rsidRDefault="00444903" w:rsidP="00685AA7">
            <w:pPr>
              <w:pStyle w:val="Corpodetexto"/>
              <w:ind w:left="0"/>
            </w:pPr>
            <w:r>
              <w:t>Correção nas operações com casas decimais</w:t>
            </w:r>
          </w:p>
        </w:tc>
        <w:tc>
          <w:tcPr>
            <w:tcW w:w="2835" w:type="dxa"/>
          </w:tcPr>
          <w:p w:rsidR="000E1F45" w:rsidRDefault="000E1F45" w:rsidP="000C0125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0E1F45" w:rsidRDefault="00444903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0E1F45" w:rsidTr="00FA3E08">
        <w:tc>
          <w:tcPr>
            <w:tcW w:w="3936" w:type="dxa"/>
          </w:tcPr>
          <w:p w:rsidR="000E1F45" w:rsidRDefault="00444903" w:rsidP="00685AA7">
            <w:pPr>
              <w:pStyle w:val="Corpodetexto"/>
              <w:ind w:left="0"/>
            </w:pPr>
            <w:r>
              <w:t>Dados de cálculos para testes</w:t>
            </w:r>
          </w:p>
        </w:tc>
        <w:tc>
          <w:tcPr>
            <w:tcW w:w="2835" w:type="dxa"/>
          </w:tcPr>
          <w:p w:rsidR="000E1F45" w:rsidRDefault="000E1F45" w:rsidP="000C0125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0E1F45" w:rsidRDefault="000E1F45" w:rsidP="00685AA7">
            <w:pPr>
              <w:pStyle w:val="Corpodetexto"/>
              <w:ind w:left="0"/>
            </w:pP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 w:rsidSect="006D311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Imagem" w:date="2014-03-28T11:01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Cuidado com a promessa implícita.</w:t>
      </w:r>
    </w:p>
  </w:comment>
  <w:comment w:id="3" w:author="Imagem" w:date="2014-03-28T11:09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Estabelecer um efeito, um resultado: alertar quando o saldo está negativo.</w:t>
      </w:r>
    </w:p>
  </w:comment>
  <w:comment w:id="10" w:author="Imagem" w:date="2014-03-28T11:15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Tem problemas de planejamento financeiro.</w:t>
      </w:r>
    </w:p>
  </w:comment>
  <w:comment w:id="11" w:author="Imagem" w:date="2014-03-28T11:10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Comparar com a situação ou com concorrente.</w:t>
      </w:r>
    </w:p>
  </w:comment>
  <w:comment w:id="12" w:author="Imagem" w:date="2014-03-28T11:14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Apresenta previsão orçamentária para os próximos 60 dias.</w:t>
      </w:r>
    </w:p>
  </w:comment>
  <w:comment w:id="26" w:author="Imagem" w:date="2014-03-28T11:21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Verificar se são envolvidos.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B3A" w:rsidRDefault="00E97B3A">
      <w:pPr>
        <w:spacing w:line="240" w:lineRule="auto"/>
      </w:pPr>
      <w:r>
        <w:separator/>
      </w:r>
    </w:p>
  </w:endnote>
  <w:endnote w:type="continuationSeparator" w:id="0">
    <w:p w:rsidR="00E97B3A" w:rsidRDefault="00E97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412DD3">
            <w:fldChar w:fldCharType="begin"/>
          </w:r>
          <w:r w:rsidR="00FC04DA">
            <w:instrText xml:space="preserve"> DOCPROPERTY "Company"  \* MERGEFORMAT </w:instrText>
          </w:r>
          <w:r w:rsidR="00412DD3">
            <w:fldChar w:fldCharType="separate"/>
          </w:r>
          <w:r w:rsidR="00FB2E18">
            <w:t>&lt;</w:t>
          </w:r>
          <w:proofErr w:type="spellStart"/>
          <w:r w:rsidR="00FB2E18">
            <w:t>Company</w:t>
          </w:r>
          <w:proofErr w:type="spellEnd"/>
          <w:r w:rsidR="00FB2E18">
            <w:t xml:space="preserve"> </w:t>
          </w:r>
          <w:proofErr w:type="spellStart"/>
          <w:r w:rsidR="00FB2E18">
            <w:t>Name</w:t>
          </w:r>
          <w:proofErr w:type="spellEnd"/>
          <w:r w:rsidR="00FB2E18">
            <w:t>&gt;</w:t>
          </w:r>
          <w:r w:rsidR="00412DD3">
            <w:fldChar w:fldCharType="end"/>
          </w:r>
          <w:r>
            <w:t xml:space="preserve">, </w:t>
          </w:r>
          <w:r w:rsidR="00412DD3">
            <w:fldChar w:fldCharType="begin"/>
          </w:r>
          <w:r>
            <w:instrText xml:space="preserve"> DATE \@ "yyyy" </w:instrText>
          </w:r>
          <w:r w:rsidR="00412DD3">
            <w:fldChar w:fldCharType="separate"/>
          </w:r>
          <w:r w:rsidR="00965A89">
            <w:rPr>
              <w:noProof/>
            </w:rPr>
            <w:t>2014</w:t>
          </w:r>
          <w:r w:rsidR="00412DD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412DD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12DD3">
            <w:rPr>
              <w:rStyle w:val="Nmerodepgina"/>
            </w:rPr>
            <w:fldChar w:fldCharType="separate"/>
          </w:r>
          <w:r w:rsidR="00965A89">
            <w:rPr>
              <w:rStyle w:val="Nmerodepgina"/>
              <w:noProof/>
            </w:rPr>
            <w:t>1</w:t>
          </w:r>
          <w:r w:rsidR="00412DD3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B3A" w:rsidRDefault="00E97B3A">
      <w:pPr>
        <w:spacing w:line="240" w:lineRule="auto"/>
      </w:pPr>
      <w:r>
        <w:separator/>
      </w:r>
    </w:p>
  </w:footnote>
  <w:footnote w:type="continuationSeparator" w:id="0">
    <w:p w:rsidR="00E97B3A" w:rsidRDefault="00E97B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412DD3" w:rsidP="00965A89">
          <w:fldSimple w:instr=" SUBJECT  \* MERGEFORMAT ">
            <w:r w:rsidR="00527428">
              <w:t>Project S</w:t>
            </w:r>
            <w:r w:rsidR="004A6A8B">
              <w:t>G</w:t>
            </w:r>
            <w:r w:rsidR="00527428">
              <w:t>E</w:t>
            </w:r>
          </w:fldSimple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12DD3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685AA7" w:rsidP="00965A89">
          <w:r>
            <w:t xml:space="preserve">  Date:</w:t>
          </w:r>
          <w:proofErr w:type="gramStart"/>
          <w:r>
            <w:t xml:space="preserve">  </w:t>
          </w:r>
          <w:proofErr w:type="gramEnd"/>
          <w:r w:rsidR="004A6A8B">
            <w:t>14/03/14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FB2E18"/>
    <w:rsid w:val="000B736E"/>
    <w:rsid w:val="000C0125"/>
    <w:rsid w:val="000E1F45"/>
    <w:rsid w:val="001153FF"/>
    <w:rsid w:val="00143DC8"/>
    <w:rsid w:val="00160526"/>
    <w:rsid w:val="0019590E"/>
    <w:rsid w:val="00197C02"/>
    <w:rsid w:val="001F079E"/>
    <w:rsid w:val="00200054"/>
    <w:rsid w:val="00212F22"/>
    <w:rsid w:val="00236BEC"/>
    <w:rsid w:val="00242B86"/>
    <w:rsid w:val="002A2AC2"/>
    <w:rsid w:val="002A6A84"/>
    <w:rsid w:val="002A7165"/>
    <w:rsid w:val="002B4085"/>
    <w:rsid w:val="002F2A0D"/>
    <w:rsid w:val="00364A89"/>
    <w:rsid w:val="00375A4A"/>
    <w:rsid w:val="003E12E1"/>
    <w:rsid w:val="00406CD2"/>
    <w:rsid w:val="00412DD3"/>
    <w:rsid w:val="00416D07"/>
    <w:rsid w:val="00444903"/>
    <w:rsid w:val="00460BD2"/>
    <w:rsid w:val="00481BD5"/>
    <w:rsid w:val="004A6A8B"/>
    <w:rsid w:val="004F458A"/>
    <w:rsid w:val="0052614A"/>
    <w:rsid w:val="00527428"/>
    <w:rsid w:val="005B48D1"/>
    <w:rsid w:val="005D72D1"/>
    <w:rsid w:val="00615B4A"/>
    <w:rsid w:val="00685AA7"/>
    <w:rsid w:val="006D3117"/>
    <w:rsid w:val="006E52DA"/>
    <w:rsid w:val="00743977"/>
    <w:rsid w:val="0079346B"/>
    <w:rsid w:val="007D249B"/>
    <w:rsid w:val="00804A4A"/>
    <w:rsid w:val="00816C1B"/>
    <w:rsid w:val="008A1C44"/>
    <w:rsid w:val="008D5D8F"/>
    <w:rsid w:val="009027B2"/>
    <w:rsid w:val="00965A89"/>
    <w:rsid w:val="00A36397"/>
    <w:rsid w:val="00A52E91"/>
    <w:rsid w:val="00A608F6"/>
    <w:rsid w:val="00A63C7F"/>
    <w:rsid w:val="00A64032"/>
    <w:rsid w:val="00AB3B8C"/>
    <w:rsid w:val="00AE4979"/>
    <w:rsid w:val="00AF1636"/>
    <w:rsid w:val="00BB2203"/>
    <w:rsid w:val="00BD3793"/>
    <w:rsid w:val="00BF5DC2"/>
    <w:rsid w:val="00C10E81"/>
    <w:rsid w:val="00C3194D"/>
    <w:rsid w:val="00D06EFC"/>
    <w:rsid w:val="00D56592"/>
    <w:rsid w:val="00D96B24"/>
    <w:rsid w:val="00DB7027"/>
    <w:rsid w:val="00E97B3A"/>
    <w:rsid w:val="00F40F6E"/>
    <w:rsid w:val="00F95EA1"/>
    <w:rsid w:val="00FA3E08"/>
    <w:rsid w:val="00FB0679"/>
    <w:rsid w:val="00FB2E18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D31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D311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D311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D311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D31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D31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D31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D31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D31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D311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D31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D31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D3117"/>
    <w:pPr>
      <w:ind w:left="900" w:hanging="900"/>
    </w:pPr>
  </w:style>
  <w:style w:type="paragraph" w:styleId="Sumrio1">
    <w:name w:val="toc 1"/>
    <w:basedOn w:val="Normal"/>
    <w:next w:val="Normal"/>
    <w:semiHidden/>
    <w:rsid w:val="006D311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6D311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6D311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D311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D31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D3117"/>
  </w:style>
  <w:style w:type="paragraph" w:customStyle="1" w:styleId="Bullet2">
    <w:name w:val="Bullet2"/>
    <w:basedOn w:val="Normal"/>
    <w:rsid w:val="006D31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D31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D3117"/>
    <w:pPr>
      <w:keepLines/>
      <w:spacing w:after="120"/>
    </w:pPr>
  </w:style>
  <w:style w:type="paragraph" w:styleId="Corpodetexto">
    <w:name w:val="Body Text"/>
    <w:basedOn w:val="Normal"/>
    <w:semiHidden/>
    <w:rsid w:val="006D31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D311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D3117"/>
    <w:pPr>
      <w:ind w:left="720" w:hanging="432"/>
    </w:pPr>
  </w:style>
  <w:style w:type="character" w:styleId="Refdenotaderodap">
    <w:name w:val="footnote reference"/>
    <w:basedOn w:val="Fontepargpadro"/>
    <w:semiHidden/>
    <w:rsid w:val="006D31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D31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6D31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D311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6D3117"/>
    <w:pPr>
      <w:ind w:left="600"/>
    </w:pPr>
  </w:style>
  <w:style w:type="paragraph" w:styleId="Sumrio5">
    <w:name w:val="toc 5"/>
    <w:basedOn w:val="Normal"/>
    <w:next w:val="Normal"/>
    <w:semiHidden/>
    <w:rsid w:val="006D3117"/>
    <w:pPr>
      <w:ind w:left="800"/>
    </w:pPr>
  </w:style>
  <w:style w:type="paragraph" w:styleId="Sumrio6">
    <w:name w:val="toc 6"/>
    <w:basedOn w:val="Normal"/>
    <w:next w:val="Normal"/>
    <w:semiHidden/>
    <w:rsid w:val="006D3117"/>
    <w:pPr>
      <w:ind w:left="1000"/>
    </w:pPr>
  </w:style>
  <w:style w:type="paragraph" w:styleId="Sumrio7">
    <w:name w:val="toc 7"/>
    <w:basedOn w:val="Normal"/>
    <w:next w:val="Normal"/>
    <w:semiHidden/>
    <w:rsid w:val="006D3117"/>
    <w:pPr>
      <w:ind w:left="1200"/>
    </w:pPr>
  </w:style>
  <w:style w:type="paragraph" w:styleId="Sumrio8">
    <w:name w:val="toc 8"/>
    <w:basedOn w:val="Normal"/>
    <w:next w:val="Normal"/>
    <w:semiHidden/>
    <w:rsid w:val="006D3117"/>
    <w:pPr>
      <w:ind w:left="1400"/>
    </w:pPr>
  </w:style>
  <w:style w:type="paragraph" w:styleId="Sumrio9">
    <w:name w:val="toc 9"/>
    <w:basedOn w:val="Normal"/>
    <w:next w:val="Normal"/>
    <w:semiHidden/>
    <w:rsid w:val="006D3117"/>
    <w:pPr>
      <w:ind w:left="1600"/>
    </w:pPr>
  </w:style>
  <w:style w:type="paragraph" w:customStyle="1" w:styleId="MainTitle">
    <w:name w:val="Main Title"/>
    <w:basedOn w:val="Normal"/>
    <w:rsid w:val="006D31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6D3117"/>
    <w:rPr>
      <w:i/>
      <w:color w:val="0000FF"/>
    </w:rPr>
  </w:style>
  <w:style w:type="paragraph" w:styleId="Recuodecorpodetexto">
    <w:name w:val="Body Text Indent"/>
    <w:basedOn w:val="Normal"/>
    <w:semiHidden/>
    <w:rsid w:val="006D31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D31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D311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311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6D3117"/>
    <w:rPr>
      <w:color w:val="0000FF"/>
      <w:u w:val="single"/>
    </w:rPr>
  </w:style>
  <w:style w:type="paragraph" w:customStyle="1" w:styleId="infoblue0">
    <w:name w:val="infoblue"/>
    <w:basedOn w:val="Normal"/>
    <w:rsid w:val="006D31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6D3117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  <w:style w:type="character" w:styleId="Refdecomentrio">
    <w:name w:val="annotation reference"/>
    <w:basedOn w:val="Fontepargpadro"/>
    <w:uiPriority w:val="99"/>
    <w:semiHidden/>
    <w:unhideWhenUsed/>
    <w:rsid w:val="00460B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0BD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0BD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0B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0BD2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4AB77-3DA0-462D-97C3-C9052294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297</TotalTime>
  <Pages>3</Pages>
  <Words>664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Portaria</cp:lastModifiedBy>
  <cp:revision>38</cp:revision>
  <cp:lastPrinted>2001-03-15T17:26:00Z</cp:lastPrinted>
  <dcterms:created xsi:type="dcterms:W3CDTF">2014-02-27T18:44:00Z</dcterms:created>
  <dcterms:modified xsi:type="dcterms:W3CDTF">2014-04-04T20:45:00Z</dcterms:modified>
</cp:coreProperties>
</file>